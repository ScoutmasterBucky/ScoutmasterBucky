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56"/>
        <w:gridCol w:w="720"/>
        <w:gridCol w:w="7056"/>
      </w:tblGrid>
      <w:tr w:rsidR="00771556" w:rsidRPr="000B3C10" w14:paraId="5BD873B7" w14:textId="77777777" w:rsidTr="006E29FB">
        <w:trPr>
          <w:cantSplit/>
        </w:trPr>
        <w:tc>
          <w:tcPr>
            <w:tcW w:w="7056" w:type="dxa"/>
          </w:tcPr>
          <w:p w14:paraId="77545052" w14:textId="77777777" w:rsidR="00771556" w:rsidRPr="00276507" w:rsidRDefault="00771556" w:rsidP="00276507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</w:rPr>
            </w:pPr>
            <w:r>
              <w:rPr>
                <w:rFonts w:ascii="Verdana" w:hAnsi="Verdana" w:cs="Tahoma"/>
                <w:color w:val="auto"/>
              </w:rPr>
              <w:t>Notes: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9A4FF3" w14:textId="77777777" w:rsidR="00771556" w:rsidRDefault="00771556" w:rsidP="00276507">
            <w:pPr>
              <w:pStyle w:val="BodyText3example"/>
              <w:ind w:left="0"/>
              <w:rPr>
                <w:rFonts w:ascii="Verdana" w:hAnsi="Verdana" w:cs="Tahoma"/>
              </w:rPr>
            </w:pPr>
          </w:p>
          <w:p w14:paraId="52FA0859" w14:textId="77777777" w:rsidR="00771556" w:rsidRPr="000B3C10" w:rsidRDefault="00771556" w:rsidP="00276507">
            <w:pPr>
              <w:pStyle w:val="BodyText3example"/>
              <w:ind w:left="0"/>
              <w:rPr>
                <w:rFonts w:ascii="Verdana" w:hAnsi="Verdana" w:cs="Tahoma"/>
              </w:rPr>
            </w:pPr>
          </w:p>
          <w:p w14:paraId="5D1F2DE6" w14:textId="77777777" w:rsidR="00771556" w:rsidRDefault="00771556" w:rsidP="00276507">
            <w:pPr>
              <w:pStyle w:val="BodyText3example"/>
              <w:ind w:left="0"/>
              <w:rPr>
                <w:rFonts w:ascii="Verdana" w:hAnsi="Verdana" w:cs="Tahoma"/>
              </w:rPr>
            </w:pPr>
          </w:p>
        </w:tc>
        <w:tc>
          <w:tcPr>
            <w:tcW w:w="7056" w:type="dxa"/>
          </w:tcPr>
          <w:p w14:paraId="1030BC28" w14:textId="77777777" w:rsidR="00771556" w:rsidRDefault="00771556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16"/>
                <w:szCs w:val="16"/>
              </w:rPr>
            </w:pPr>
          </w:p>
          <w:p w14:paraId="38AEF7B7" w14:textId="77777777" w:rsidR="00BC1833" w:rsidRDefault="00BC1833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16"/>
                <w:szCs w:val="16"/>
              </w:rPr>
            </w:pPr>
          </w:p>
          <w:p w14:paraId="2B61EF43" w14:textId="77777777" w:rsidR="00BC1833" w:rsidRPr="00BC1833" w:rsidRDefault="00BC1833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16"/>
                <w:szCs w:val="16"/>
              </w:rPr>
            </w:pPr>
          </w:p>
          <w:p w14:paraId="6724B7A0" w14:textId="77777777" w:rsidR="00771556" w:rsidRPr="006E29FB" w:rsidRDefault="00771556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48"/>
                <w:szCs w:val="48"/>
              </w:rPr>
            </w:pPr>
            <w:r w:rsidRPr="006E29FB">
              <w:rPr>
                <w:b/>
                <w:bCs/>
                <w:i/>
                <w:iCs/>
                <w:color w:val="006600"/>
                <w:sz w:val="48"/>
                <w:szCs w:val="48"/>
              </w:rPr>
              <w:t>Scoutmaster Bucky</w:t>
            </w:r>
          </w:p>
          <w:p w14:paraId="06A5709C" w14:textId="77777777" w:rsidR="00771556" w:rsidRPr="006E29FB" w:rsidRDefault="00771556" w:rsidP="00276507">
            <w:pPr>
              <w:pStyle w:val="Heading4"/>
              <w:spacing w:before="0" w:after="0"/>
              <w:ind w:left="-432" w:right="-432"/>
              <w:jc w:val="center"/>
              <w:rPr>
                <w:sz w:val="96"/>
                <w:szCs w:val="96"/>
              </w:rPr>
            </w:pPr>
            <w:r w:rsidRPr="006E29FB">
              <w:rPr>
                <w:sz w:val="96"/>
                <w:szCs w:val="96"/>
              </w:rPr>
              <w:t>Bird Study</w:t>
            </w:r>
          </w:p>
          <w:p w14:paraId="13DDD157" w14:textId="77777777" w:rsidR="00771556" w:rsidRPr="006E29FB" w:rsidRDefault="000B1577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48"/>
                <w:szCs w:val="48"/>
              </w:rPr>
            </w:pPr>
            <w:r>
              <w:rPr>
                <w:b/>
                <w:bCs/>
                <w:i/>
                <w:iCs/>
                <w:color w:val="006600"/>
                <w:sz w:val="48"/>
                <w:szCs w:val="48"/>
              </w:rPr>
              <w:t>Fi</w:t>
            </w:r>
            <w:r w:rsidR="00771556" w:rsidRPr="006E29FB">
              <w:rPr>
                <w:b/>
                <w:bCs/>
                <w:i/>
                <w:iCs/>
                <w:color w:val="006600"/>
                <w:sz w:val="48"/>
                <w:szCs w:val="48"/>
              </w:rPr>
              <w:t>eld Notebook</w:t>
            </w:r>
          </w:p>
          <w:p w14:paraId="3FB4A0B7" w14:textId="77777777" w:rsidR="00771556" w:rsidRDefault="00771556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36"/>
                <w:szCs w:val="36"/>
              </w:rPr>
            </w:pPr>
          </w:p>
          <w:p w14:paraId="0F866978" w14:textId="77777777" w:rsidR="00771556" w:rsidRDefault="00771556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36"/>
                <w:szCs w:val="36"/>
              </w:rPr>
            </w:pPr>
          </w:p>
          <w:p w14:paraId="3288E408" w14:textId="77777777" w:rsidR="00771556" w:rsidRDefault="00771556" w:rsidP="00276507">
            <w:pPr>
              <w:ind w:left="-432" w:right="-432"/>
              <w:jc w:val="center"/>
              <w:rPr>
                <w:b/>
                <w:bCs/>
                <w:i/>
                <w:iCs/>
                <w:color w:val="006600"/>
                <w:sz w:val="36"/>
                <w:szCs w:val="36"/>
              </w:rPr>
            </w:pPr>
          </w:p>
          <w:p w14:paraId="48A0CCAA" w14:textId="77777777" w:rsidR="00771556" w:rsidRPr="00276507" w:rsidRDefault="00C248BB" w:rsidP="006E29FB">
            <w:pPr>
              <w:ind w:right="-108"/>
              <w:jc w:val="right"/>
              <w:rPr>
                <w:b/>
                <w:bCs/>
                <w:i/>
                <w:iCs/>
                <w:color w:val="006600"/>
                <w:sz w:val="36"/>
                <w:szCs w:val="36"/>
              </w:rPr>
            </w:pPr>
            <w:r>
              <w:rPr>
                <w:b/>
                <w:bCs/>
                <w:i/>
                <w:iCs/>
                <w:noProof/>
                <w:color w:val="006600"/>
                <w:sz w:val="36"/>
                <w:szCs w:val="36"/>
              </w:rPr>
              <w:drawing>
                <wp:inline distT="0" distB="0" distL="0" distR="0" wp14:anchorId="4F2A3A15" wp14:editId="2203288C">
                  <wp:extent cx="4095750" cy="415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C2B25" w14:textId="77777777" w:rsidR="00771556" w:rsidRPr="00AC475B" w:rsidRDefault="00771556" w:rsidP="00776047">
      <w:pPr>
        <w:ind w:right="-432"/>
        <w:rPr>
          <w:sz w:val="4"/>
          <w:szCs w:val="4"/>
        </w:rPr>
      </w:pPr>
    </w:p>
    <w:p w14:paraId="2921A6A2" w14:textId="77777777" w:rsidR="00617B97" w:rsidRDefault="00617B97">
      <w:r>
        <w:rPr>
          <w:b/>
          <w:bCs/>
          <w:caps/>
        </w:rPr>
        <w:br w:type="page"/>
      </w:r>
    </w:p>
    <w:tbl>
      <w:tblPr>
        <w:tblpPr w:leftFromText="187" w:rightFromText="187" w:vertAnchor="page" w:horzAnchor="margin" w:tblpY="1009"/>
        <w:tblOverlap w:val="never"/>
        <w:tblW w:w="14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2201"/>
        <w:gridCol w:w="720"/>
        <w:gridCol w:w="7056"/>
      </w:tblGrid>
      <w:tr w:rsidR="00617B97" w:rsidRPr="005F5F11" w14:paraId="61342B82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B026E1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7464F01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F51D3B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7F6F3FC6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2976091F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048BD8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19AF67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0EF50E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FFCE5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B9BB55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F88033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FEF916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A9AFD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CCB0D3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C6CF7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A121C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3D6F99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3225F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3E673B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F1A27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2F2CCE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7AAB42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CECD0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A9D807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4755D15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24C98F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F9656C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58C494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1E487C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739CCB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28013A8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69EE913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046597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E37D6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34DC6D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9D1C46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7F677F6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08F54E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5B81A1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2CD18A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138938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465F25EF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167EF2A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F304D6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B166CF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DE5E056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4B3F125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4DB0AA7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D887CE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3314E5A1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2CBCC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7752F8B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51D00F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BC8D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15783080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BA1F3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4B5C2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1A938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A9AF36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2843F7C0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EE96AE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BB7EA6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9A939C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19790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5284593D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A6066D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F56B66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5CA054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FD1E0DD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46DC027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29FB099A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80E3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260C2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ADFD0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DD0E35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AEC1C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84DF6C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1A65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3457DE6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1EAC350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F7B56D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49BE3A6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21D3A79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BBDFC58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41AC6C4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0EC2D283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6312A296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5CF43AC5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07F6F1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3D5587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3AAF8CE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0038FD0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4286A82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2EE383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7EE569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7DA25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7C9031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588B1B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816BF6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BB8B67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83DD9D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37DACD5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67C190B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3B1144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B63A8F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9568012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519EBA47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61D9810D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038C98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9933C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9639E5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BDB1D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15D51B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414989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52DF0A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E7542E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3947FC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F678F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8B71C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979A4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07A51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B55156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A231D8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02FDF3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9221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2BA99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2158CF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0FCE101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F4CF25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5F9E13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E423E0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E52187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E814E1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84ED01D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515D066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CBFB6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798C8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61090F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496855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5D85144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5677C7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E1F0CE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83E65F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CDB68C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58DA39B9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3292C91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43A62E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EF1446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449840AF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46E5564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672BED7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B41918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139D21C8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D788A5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5460CC9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96205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636EC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2A3253C0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25C19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97F64D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4D4AE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B403B5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4CCA7D43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7C3B4F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A02DEE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B2EC02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8D74E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F3447CA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3B2B8B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A6453D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55F21E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2EF86B4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1FF65F5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0F7DFF07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B3E69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5A311B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B7CE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423D1E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38944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E9CA62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9F21E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55E363F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6FAD674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A60611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0E7A90A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0F0BCE2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2A17817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4A0F828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500E63E8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531B9B57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65232D33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1189DA2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0825E0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545E59A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609B68D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4788D4D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759DE5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DB3D68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73A870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B5A42F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0C73B6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63F5B3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79B948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69D5AA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6DAAA1A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74FD1E0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DAD225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60BBC72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3B49550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48391EB1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1C333A2C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4B5B8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028CE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EE44B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2C19A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1E0367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19557A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95184C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75EB21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6E2D05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6600F2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E31E16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A1C42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AEDDBE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21B57A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FDCCC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CA5A97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A63E6E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9E9C5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0E1714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33C3944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11D09D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20F5BF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247EB1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C11F14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762E6B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FC4A65D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525B58F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570244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2D05B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C405D3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C4437B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7019EDF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DCC484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0FD69F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4D7F07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B30F21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631E12FA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262F0C3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5F53A74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BD05A1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CBBBD22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13CAF81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6C9D043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EB88F9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40E069C9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69A8B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157B316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224097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8C4FD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2CB8651B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472D1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198D85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B0627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CBF29E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7A615A9A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90B87E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A68E97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5D0E6B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124E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3DDB7FD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BE82A1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4A2C1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32D767F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BA4F766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19536B6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099AAFBB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4B8AF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D1FAD1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40AA3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CDFB4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2DDF0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D31D7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1F297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15877B8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0E54499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296EEB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0351587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62BBD9F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BFF4EA9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62B3F6C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2D0EC0EE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2A0C2A60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FC27C64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532AE82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01952F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568FF6E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F3753D5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3C798E5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E55D36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D9BFAA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3EC73A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11E697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6C2091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CE2F2D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98C2E1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1D1742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1B62252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D488A0F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2897DAF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B8CFC2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10739F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4206F7C7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52E5318C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DAAA8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09F63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3679B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8E71E2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57C36A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94A5E6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514107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C8CC3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B50620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CCA76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3E77C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286D07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8F8024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D7D301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6AAE6A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560728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015C22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DC59B8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0ED13B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421B176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45D607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D49DEB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5F0E7A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5F3796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88499A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D04D2D6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205C66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3E4B56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81062E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AEDEA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AA0A95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108D9EC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4107A1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7291A6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EE79F6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6DB7AD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3ACD131C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D194D2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EB2DE3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F03AB3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34399B68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6862EBB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35FAB84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E7D71D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01E7D451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84EEF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4FD14E6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BBAA8B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E7CE7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7FB2D2CE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C8E64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7378DE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4CEDA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745113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08F17755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A4E28E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38376A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56B33D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AFA24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327B9CD2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B3BECD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4F9078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70A2E50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D28FBBE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10BB87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6D82D737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B0F60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DBAFA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EF7C1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077EB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8E839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D5C1CE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CD1E2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650AE1B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4F8744B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364753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0FF1195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2F66FDF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CF7B48F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484E5EC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0197897C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2D821791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72CECE05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2C291F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D6566A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361FCC9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776385A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45D6C2A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AF5EE9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7CFB92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6FDF46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7956C2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A630D7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508DE1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03CA0A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0ECC68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0689971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EB01405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3D5CBD3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9D3F61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4394CE03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0B12F805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03FCCFDF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4BF5F8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BF81E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E72A9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45910F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EC72C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4FB113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ED0EA5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BAC04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A6F584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9B937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75CC2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D2587F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3DD4D5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BEC06A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8C8E43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DE7720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30F9B4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8C4562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F2AA0F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116EDCE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51E7A3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D427A9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A652B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651EFD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06C054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BADC9CD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71C1840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7F2BA7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E82A7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B1084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097030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1C5BF3B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EA19AF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8C27CE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83F545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094131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3A847D79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52392E4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0C71CD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1A9CF5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211B7A52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07CE534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115D160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B2382A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24A55623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C57442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1ADDD0E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AA3EDC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E4FC0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4C8A4A01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E63C0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C99C50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28EB1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6CEF49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BEA919C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045D99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2B9256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3DDFA5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A1F2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10E0D11C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BC2E4E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ED55C6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7A476C8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1FF77D3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3630584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1BCE0216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B6A5D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505A02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D805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391355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B90DA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A4C68A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56901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43E3F8D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4932BF6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AE5180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01D8717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67855AF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8937B42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40A485B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02AA6978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5E9CDC9C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42C83978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1651978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32F9F5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650193E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3E59DA0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1CEC35E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CDC5E6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1E18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68FFF0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D3892D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E669C1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17E478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48A58D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A7FDBD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4620D05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95A7B67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ADD054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C203BE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BA6CED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5B8485BE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4F3D0212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2855CB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142626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AC4AF7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68BBF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4E8A6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1FE70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CEE18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53E6CA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6DC050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1B907B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26B2B7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70330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F634EF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FDA34E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12B3D9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2E7410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B725C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930200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64967E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092343E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8F1105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30BE8F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AF60B8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C24F6D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11D48F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8BE6135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060BA05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713188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9FB9C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A5A6A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1F765C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2B097A7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5ABC68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9ECE63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048A16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D64A29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79F790A4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AA40CB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2898A60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18E44F0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66ADBDFB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2974D24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01B29FA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CA4225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005CDD1B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C708F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11AF47D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C63DCC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1A41D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7AF381F0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9AFC0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C23F6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072B7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61C68F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2AC42D5D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CCD12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E81378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E3D5A2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B8E8B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430D18CF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87D96B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50CACD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24EDE2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9DDF544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325E466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220B1B6C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BF15A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EADE79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9AF38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37D9A8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DD2A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A7581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EA404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78B0647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1F27D12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590AE7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2A822CD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5EFF795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B31691B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2316E73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40B083E4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4EC09F0A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4EA21AF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BF1A23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FE8F71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675B0DE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EE803FA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2199F2E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A081CF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44C57D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FD3D09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BF51A4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4FCDF5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411017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B73266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B94F8E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0D1DE50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5BDEF37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35ED5DC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E332123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3A8B1C00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76D3541D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628EC1D5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9AEF2B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7A1B39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17282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110534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A589B9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56024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A1C1B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909F1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133C52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1FC29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F79D02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334E1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E46E39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09572D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063864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52372B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BF59CC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88CF34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25EF63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60177D2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028583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6CC3DA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465C7B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FABD1D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D9DB91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FD2A5CC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244EE0C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112496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5979C3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451882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6E0599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37D9DC8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BED3B3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705C4F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360ECC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86759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0EC203E3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F2F4B0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45EA6D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E3412C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71CC95ED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441BE4E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7D28FF5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8D8271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0CC9FF42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75F59D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7007774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78ED7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3B9B8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4B3765E2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52347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8B3502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6FEB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735EFA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6E45D948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4C59E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720F13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5D2BB1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5F978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8AD8FEE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577473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BF329A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A92838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B613F6C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50A094A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6FEB9A82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74296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2663B7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047AF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1EEC9E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C53B4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980C74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699B2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2A71EF0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3C936B8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E920A0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439716B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164F4D9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881FF9A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5CCB05B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73A67A6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54B34545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7C753F34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906B79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1BEB0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1B773D9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6B9C71B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3E37908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B1A11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D7D620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E26271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8B59B6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18A6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EAADBD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BBFBCD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5BD3F4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283079B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703F2F9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018330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B6B1DD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76489B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264A56B8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3D8CE47E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1268B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ECDB24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43E1FB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E53B75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CACD10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CDCE12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0B556B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CBF53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68AC67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ECF01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0C37D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6C278D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A37D9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416F8B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04FF73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6CBF36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945FBB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D60C3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A9EB1E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051BDF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96009B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461C1F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55A1C3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CF8048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1D3680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8693E69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0CED8E9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083F4C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1511E9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00EC96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251C37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35C3C16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1DEA5B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587500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31585B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BB6A1C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4D6A7E40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88C2A4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43F6B8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00C92D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35A8BA52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097A3AE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3132D86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6A5E15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06991E3F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C3416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71B0714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8F72D8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9A617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2824C9AE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2A037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5D3EF5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924AF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D5244C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18E205A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659CDB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E358D1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773951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2C2B8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147BD56B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DB7309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7D06FC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025C9AB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021691B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500B31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479C0AB5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E30E9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FB26D4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17E54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EC3F1E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249A6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D43B5E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A58AD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3ECC887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4853948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976B40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69E60D7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39A0928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6CE494D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7CCA0F8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6EC22B91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2A0E5A2E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3A65DF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06FC2F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A976FB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1EA4E41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398586A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22DEE2B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BAD6FB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7A3670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2B4E73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117EB9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DB7122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33FF80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1BBFB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B95F9B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2398AFA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91D0A1D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684A8C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A4CDFE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237289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4632DF3C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5A19CB88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AA207C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125D2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C8C698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1BA0B8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9593A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F36336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5E845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E0868A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3A3C77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D277F7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F52A9C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1487A0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47E620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F8411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89B270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35164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6A385D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536FB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DF17FB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74BC9CB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2D401A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A5024E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FA5A05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0043CC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9DB4E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FCACD24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28AAD34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C78BD9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F0D049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17524E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615F0C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42C234D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F7116F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08A977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FE1574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2DDBD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41DE37B7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22C947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348F83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167456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237D81D7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050C434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427D751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202216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76B16721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6C8B77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5D33803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BCB717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CD8D4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79960586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E5FB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E3BAE2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94D57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2CF665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699EDEE0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B5ED16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F95243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9BB8E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1957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ED91484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8F4B6F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F1BDF4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0B50529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5B4D238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0EAC8C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4E9522DB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266D6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F40488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2B7F1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FB8897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7DDBA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60EF4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C7A36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4AD4538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4A6709F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DF643D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1B95534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4AA9231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3F92A45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14F1A18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14CDD90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380BFBD2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EC8810E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D0BC0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6EFE2E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2BE0390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C4C1D97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18D779A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62B45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EAC473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233EC6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D002D7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ADCFB1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A9A22B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6335D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B9D14A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342E38F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2D96698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3F181D1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B2109A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D7BD64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49EF6C24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1941C384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AF660D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8ECFEC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6F7E64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F48EEA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BF9635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653AE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B9092C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45C536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F8989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001E01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FDF3D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38189F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B971F1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F90F5C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3171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EE7297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2DFD2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0560CA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031093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643B37A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ED2F61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E384DF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114B72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2C24D1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31579D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1774FFE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01148EC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CB618C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0E12B6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94B4B6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899628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2F6584E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4A92E4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960F36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7672E5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C6A34C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595E8498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944A8B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A09BF2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32F76EB3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8634C33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1A11A49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31E3375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CF480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0DDA2BED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F0AB6D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69162E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2FEF1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F909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0E4C850D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3D26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3A9E5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D8636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96AB91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5E127F33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898EC6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DB243D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AE0BAA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65CA6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6A6A0B2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16F85F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E73EC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704B009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203AAE7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646EE6D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27DA7D7E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99B2C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6D11E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54A3E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D21D99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496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2A912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0F9E0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692E14A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040D212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6BE32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49AA2E2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20BA315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B2D2F40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01C020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42B1A47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33FF8ED3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6E170F77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5B927C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B37547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04AFE69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752DC5D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3F7A9DA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DFE6BE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47F4AA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25F9D3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91E474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A2416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0B3932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421731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24857F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0C62DA0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9F8C623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50DCC0D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FDFB96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4D8531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1459AB75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57D627AC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DBCCE2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F3E3B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18D2FE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072F3E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04AAA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F12D30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036AD0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C97C3C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53E568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38B2DF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6F7FA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97FF29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C8B7AE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DF6D22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0E8DAA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01983F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DE7D31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19A4D6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7987B2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5FB86D7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14D3FB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B91E0C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6697DA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806221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E56D5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F224188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4F13708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7D1FB9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DAE6B7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75D54E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28EDCE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4DBCC88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E64E71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0030CB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00C9A4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E86A98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0BD7EC81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039060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6A90BB2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E32544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7DE3BE61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7598D9F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03EFC9E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1217A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43A79B3A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C6B73C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6145264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D975B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85A8C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345DE03C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AD2D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785D7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A6C81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157121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75ABD61F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0703C9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CD0F15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6C7DFA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DB572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5C426ABB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B05715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ADA9FB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502D88B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B8B8142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50B9BE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626CF3B7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67DE5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0C9235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5CBC5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B2D86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24F67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80FB6D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E5B21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1FED01D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08CEA66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AD3492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16A99DA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0411022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E460D15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51EA8F9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2E92E8FF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55015C5F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0418B45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5D8898F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C61908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25F25F7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411BC9C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4070D43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389356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1D306A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7B280F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60A773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A8BA67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A7EBD6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B35413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514575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5867757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9945FD9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77D5B81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F2C2B7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C8D737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06383D12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3C2DCEB7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46015E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534129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B9C0A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20E7C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6811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E83EAF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D9DEF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4BB6D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DB1714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B5291B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9AD282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E9E74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25ABF2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E64EB2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09E0D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A83B0F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928982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61B36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02B9EA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547338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33DF9D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BA5DC5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5028A1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D7751D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58B90A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E19C659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368B813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0E975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75DAF2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014815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DB3E11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08CE34E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9D1233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740DAE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E19EB2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35E922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01EFB342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DDB188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949B95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4C58B39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15A1485A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63BC8BF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535199C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C8485F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7543D57C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3140A1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32D387B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80976C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1DB8B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03BED645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61FF2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886D7A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0D1DD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A3F26C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6CF6A19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B2EB6D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A29ECB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56A02D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FACE7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2E2603C5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36B695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AB61BF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75B538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53D7510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67616F6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180E1D8A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FB799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D737D8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A3735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38BCB0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F7EAB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5F5146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D632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10729D6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709000C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F7B0E1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0ED75D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771D2C6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08962DF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11C0B43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28CE6DCF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12577126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F9C7534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704920C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07B912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5F7BEEE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DDFFE3A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21A2D30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E85F74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6D1D4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90A65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EF3E85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E245B5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3D20D3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C52290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6FC21B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31A7652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8D5D3EC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1528E35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CA66C93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7A039C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0CFC1E2F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1E2FE0F9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DD67AF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83711C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3B272F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FF1158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ED3541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C4E398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0026A0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A9806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AFD9A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13E3E5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BE9E1B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686564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AA9696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03CFB9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E8DB18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CDFFBF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D29CA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5D0B60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2E3A14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11AE006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B511A7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171654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6464B8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1CC368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254097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946F4AA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3F1E9F8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4DAEF9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E2521E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1929CC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5095031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7FA454C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E565FA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2A0EE4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2E1D46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C9DB57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183472BC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5224E93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D13931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2FE7DF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DE3E4B2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2F225AA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53FBC58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CD4B8B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6197A08C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7BFDA1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661E7D7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ABF572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E693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5B7637C3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F709D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040E43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80799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FC5345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7823164C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146103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7E9597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E1AD0C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C816E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751B49E8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2EF437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FFCF62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67B93D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5E61733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7AC9339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4C8C1738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CDFBA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03C2BF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700EC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8F2E2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E4264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9CD5E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C782B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3AEDB6D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3563AA4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B87D44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34E6D4D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16805FC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B9FE699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7714E02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76E9510C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6FD741CD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0044CD6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0046ED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51D9B7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4BE281F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8ED81C4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505E529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D92A6D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E16A2D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5715F0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95687D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A66B8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7899E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BB5D82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A33810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64E9D06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7A5B258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A9847C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F071FD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5F5E81C8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7353A7A4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3AB7A7E5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2B0D26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485C8C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B74A66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20A00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FA7E18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6836EE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B4267C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93877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C1DCF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B45E02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B5AA9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E5D211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CB53D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45C197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4A23E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5032C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B9D32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1E6D34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F44A05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06C7F70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05BD3A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D2A16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486C50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142A5B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4DC527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2D65663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6B5342A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431C9A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512E22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07B49E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4CE612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7C711CC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A691C4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D6F063E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74F5DA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AC997E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050BFAA8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13BCCE0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D390057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ECEF7F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3CDDE6FB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379BA16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688C946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255FD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2ED5ED9B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8DBD9E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054388B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AE018B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1FF3B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55E1D8B2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090E4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7591C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65A2C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121B9C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2CCDC70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442FBB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8C0115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B654F3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9C649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583182C3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E72570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3812F0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0DF64C6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5F46A07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7F303A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4710F80C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0CB2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ADF7A8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6D611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131ADF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EB4F3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34BE30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52484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5CABD4D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7108CA2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941678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5D2CB89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17B1AAD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3333CAC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5C94598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423C22E1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1812F578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A5FCD5E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85661A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ECD04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6BFE3B3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D5CC7C7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2FAB5E3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C4B162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79D1D9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1854B1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19EFA1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AED0F8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378CF3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CB119B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1343A9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2BB8032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41D1591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B68FF5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619D6CD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852308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0966AFED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1AD14A0C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A12774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1763B6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FD2A8A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F9BEEC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C23E3F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EC6F5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479225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6266DF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B55963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6F9A2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78FD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59CD20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C31DF9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05C3CA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90FDA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E6102E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ABA54E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958FA9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5923B5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15FA385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B50380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F811C0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71D5C6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C6F0B7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B1901C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EEFF8D3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4377CF3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655730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72BC68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6B750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675FEB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57BA670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50F9DF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32BAA1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D29891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D7C91B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15470897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27295F1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932B8A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9E36FD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6D28FE58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61214F2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55E5DA1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DEC7F2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7678F705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D7742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788FECC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47BB51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DECD5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298ABEBC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A9684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12A0E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B34C0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77A1E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4989511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AC4056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D0FB80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F13B13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819E0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3C9B5FE7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FBAF9A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307981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56274D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C9580DA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58B2768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192DE0A2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7AA70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965E2D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BD7B7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36B17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42FA4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188136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5CB39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1B61FCD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100F6B7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A9B5C9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753B35C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7B8B5DA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0BC9310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7E7CFE4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1C344795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1CAAEBC8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64242A86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5A8052D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7F6B4C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1E81483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1080A0F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3D62BD4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0043F4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DFC9BF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EF8921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1099F7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937CF5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1AAD3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37360E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C58926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5CF513D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C8F2600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C76B631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138605A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AD51B90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060B7240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0AB19ACE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A8C8B4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C816B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31BF78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2F3740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0B6C15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E23985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6993AB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F6E865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E24040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6BC681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F361C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7FAD42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CA9B33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54DE15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CA604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9DD75C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FFC9DF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945404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0BF05E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5B527EA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6D0CF2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3A84E9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ADB792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0C4A56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309B25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3D4392C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002AAF0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0899F1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A8553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6DA523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090293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1589459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E40B22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2FFC11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89F3BF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FCB42F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62E190D6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FA21F1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9902BA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AE734C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701E57C6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027E3EF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4041EEF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C79F2F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4ED1B773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D69FDA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56343A3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CAB492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22DEF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05A0E1BD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77964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CCE453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432EA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C604E1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4589FCCD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00CA8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1677A9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9D68D8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00675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59B43025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0A7D5F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1C7DB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1B42E38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C97E791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571A428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6F7F52DF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785D1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59704F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A6E6A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EC5E5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EC84E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0B456F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78CD3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0264C8F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029B215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45BAA0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1B95AB3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57D5B54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D49C73B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2A9B74C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28DCAF1F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3536F927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19010C2F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583D37B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F8E929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5B9A660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02346B7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226CF95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9A6C02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262C1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C76A10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E0D9E7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B84B87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A5450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857214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1A53A1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3AB1C01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7693B99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745CB24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30E2F4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257F804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57464E88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0B203693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DDA5EA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D6DD77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EF4C3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4ABF8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A3769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C08533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6C79A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A85043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BFFA36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92D403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805AA6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C66967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A65E4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7B422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EA597C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1BC7D5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2065F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0F490E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16764B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368F1A1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AE9D63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7CB528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E2A8D8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184C85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E05958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262073D2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3F3FA63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7D8CB5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2FDEBB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49029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5F5CB7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018ADE2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778A9A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B112356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5B85A45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0FE481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7DAF14AB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608147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F06A0A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C4EFF8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610A6C3E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40B8F0E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11FF002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EB6768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6CBB10A7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8EE952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33DDC1B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D5DE95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CE8B1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3C592680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7AB71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CF319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AE633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12039E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46E49AB9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326C8D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1F2C0A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8D5D8D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ED0BA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4B10869F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4094C5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3C18F0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3397C91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7486F18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67E76E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30099190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7989A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5A2FAC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7B6AB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1BA318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A8DE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2F21DB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6C11E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45F701B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7A22111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7F74A2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34E53C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5941403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1724483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70DAB6A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119DCA5C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6D68ECF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6D5856E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710B210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2FFEC0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3F0EAF9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1E38F6C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07BB329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3901B3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A705FA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412414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B5E9F0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8069FE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131907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580623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9441C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14F764D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358DB7BA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20218D9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58004F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B4C34A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20AD37F5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18CE1D2F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64259E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A7FFE3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B482AC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A9E8B0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F48913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DF7C69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8B7AD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2F50D4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E0B684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AD80E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938095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5CA66F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0DD7D0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1176B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5032A4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579FF0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4394E1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5768C9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FFB954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719BAA2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BDA70E7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62A41B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E26A27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B33FC3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460627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62EE06C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3048809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87A828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EEEC5D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929B86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09430B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501CD802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D97992B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BDC072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030A1DE3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62936F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796F7BCF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2F648AA5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F2795A3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6CA462C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D85033C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44EDA18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6B5A45C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132E02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52C0C726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7CEB08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6F5816B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16D769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6B4EF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41529D6B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A4D4D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6864CB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39F80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FEDD00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165DAFFD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96DFBE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B655AD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5B552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DEB1F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2335484A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E230E6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1EB94B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35B5763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AF686AA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42D9D3D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1919B012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FA33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C442CF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7F143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C3688A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6056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4AA0ED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093B4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7C35054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09846C7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843025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7DBD213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5BB0068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66FBCB3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2E98EEA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3C07DCF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14B51CA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319884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58E534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01CAC5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270BB01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8852002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07A6DE0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7A11C9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AD3C45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91F5F5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3999FF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9B91C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633D26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D1BE78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28EEB2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3FE03CB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30BB88F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46299EB4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5BA3F2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151573E4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3329492A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23B431C6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2E63B1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75CA1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2D7451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782C16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E414BE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A0AAAF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64CFCD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28C0E9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219362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C3EB0C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C10F837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0F571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18C994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9E0C15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E65CED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2BCFCB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7373CC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D22E79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4F1B9B7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7129127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FB6CD21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2E839B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1FBDDD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679E38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D19D5B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98E82A2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51E8AF1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692EA1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D2B462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03013A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F6F99D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776D4D0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730FEDA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DADCE0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FC5E4C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5E627B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3B9926E2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3B362A9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80C9D00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06EFE10B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2893359E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7D75754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1E221CEF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DBCD05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5117FE23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F92944A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654FDB8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3A5EBF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5A2A5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38012D0C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D621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28592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F2113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C8BBDE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71D49D42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029EEF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3C0554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493D0A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B81399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04A1F487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42E82C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75C252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4509EB4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BD1DAF7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327CC4C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52E554E5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9663C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F7EC6C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9D638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A00806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A85A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F6EF4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47325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5F6222F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42F6C13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F60182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748B659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22C5080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4528E66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3CCA418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36416F9A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07633553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0401647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4478866B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EC9988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76EC5A5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10F36CCF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4E2DD451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F370B88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DC22DA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D5E6A4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A204DB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451F4D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72ABF0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DEEA6F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7871EB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65B2A1B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78ABF4F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65A20DE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4FD16F1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4C65C6DC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7ADDAA07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20DA2E4A" w14:textId="77777777" w:rsidR="00617B97" w:rsidRPr="005F5F11" w:rsidRDefault="00617B97" w:rsidP="00BE7A00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D2E98A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A2713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5DD45D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4CCDED6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28D8525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A39A84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0F93202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30079DA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44F753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7518538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D7089E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16898C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4BAB76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1BD15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83A3963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CB87BC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C727CCE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2AC50D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16D651E0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370FC32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2BECBF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CA4AFC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4F863B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8158DE9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DF2135C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5EE185A0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24D0C741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878D410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E6C66A4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AA9319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DD9E0A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6A8D2855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44513CC4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B94F6A7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1CC76180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27F436A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0742D0E4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CD0269E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866268F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71E20766" w14:textId="77777777" w:rsidR="00617B97" w:rsidRPr="005F5F11" w:rsidRDefault="00617B97" w:rsidP="00BE7A00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0B763196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29545F9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24E5115C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2D7AB8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3757E34F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6DCEB6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043EDA1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A40388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687E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6A2351B3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B8315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A39D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9AA9E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C74DBD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0A6B3557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02248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53F58F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A447EA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BA9B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4DEA0C3E" w14:textId="77777777" w:rsidR="00617B97" w:rsidRPr="005F5F11" w:rsidRDefault="00617B97" w:rsidP="00BE7A00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6E484D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27C9B9B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00E5D05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C0EA54E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5058FFC4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59BF9847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8D0FF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5666B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EFDB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C47C06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ADEDD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68B1013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F48C2E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63B2B46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2641B2D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1777E4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2035751E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3DDAC043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7D723B0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28E8687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76FB9F59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2E1D138B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2C8378DD" w14:textId="77777777" w:rsidR="00617B97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4AC0870F" w14:textId="77777777" w:rsidR="00617B97" w:rsidRPr="005F5F11" w:rsidRDefault="00617B97" w:rsidP="00BE7A00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70A1CF2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3A05493B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48F74FD0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13810D2D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8E34319" w14:textId="77777777" w:rsidR="00617B97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192086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7A59F81D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68906B6A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775BD85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AF43C08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6AFD8E6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7320A8CC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46F8919F" w14:textId="77777777" w:rsidR="00617B97" w:rsidRPr="005F5F11" w:rsidRDefault="00617B97" w:rsidP="00BE7A00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</w:tbl>
    <w:p w14:paraId="600E3F96" w14:textId="1DAA4B90" w:rsidR="00617B97" w:rsidRDefault="00617B97"/>
    <w:tbl>
      <w:tblPr>
        <w:tblpPr w:leftFromText="187" w:rightFromText="187" w:vertAnchor="page" w:horzAnchor="margin" w:tblpY="1009"/>
        <w:tblOverlap w:val="never"/>
        <w:tblW w:w="14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2201"/>
        <w:gridCol w:w="720"/>
        <w:gridCol w:w="7056"/>
      </w:tblGrid>
      <w:tr w:rsidR="00771556" w:rsidRPr="005F5F11" w14:paraId="17A60182" w14:textId="77777777" w:rsidTr="005F5F11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2E6FE0FE" w14:textId="2822F498" w:rsidR="00771556" w:rsidRPr="005F5F11" w:rsidRDefault="00771556" w:rsidP="0076375D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lastRenderedPageBreak/>
              <w:t xml:space="preserve">Sketch your bird observation here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5172CBE" w14:textId="77777777" w:rsidR="00771556" w:rsidRPr="005F5F11" w:rsidRDefault="00771556" w:rsidP="0076375D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351C3EE7" w14:textId="77777777" w:rsidR="00771556" w:rsidRPr="005F5F11" w:rsidRDefault="00771556" w:rsidP="0076375D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FEEDING OBSERVATIONs and Information:</w:t>
            </w:r>
          </w:p>
        </w:tc>
      </w:tr>
      <w:tr w:rsidR="00617B97" w:rsidRPr="005F5F11" w14:paraId="14972136" w14:textId="77777777" w:rsidTr="00BE7A00">
        <w:trPr>
          <w:cantSplit/>
        </w:trPr>
        <w:tc>
          <w:tcPr>
            <w:tcW w:w="7056" w:type="dxa"/>
            <w:gridSpan w:val="2"/>
            <w:vMerge w:val="restart"/>
          </w:tcPr>
          <w:p w14:paraId="653A5FCC" w14:textId="77777777" w:rsidR="00617B97" w:rsidRPr="005F5F11" w:rsidRDefault="00617B97" w:rsidP="00617B97">
            <w:pPr>
              <w:pStyle w:val="BodyText3example"/>
              <w:spacing w:before="8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B7A1444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568318B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9418E37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2F9C354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2C71DD9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BD0C760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137D9AE6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4AC281E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B8BFA6F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741377F8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9EE6AD8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A859CC9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32DCAD54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6F22EFB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4012741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B4BBACF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34A7B02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5B5DAD1A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3C6B330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Feeding Habitat:</w:t>
            </w:r>
          </w:p>
          <w:p w14:paraId="68D502C4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ED7FA3C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EA7B241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126E3504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8F4A648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4C9BEB1A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65BFE5ED" w14:textId="77777777" w:rsidTr="00BE7A00">
        <w:trPr>
          <w:cantSplit/>
        </w:trPr>
        <w:tc>
          <w:tcPr>
            <w:tcW w:w="7056" w:type="dxa"/>
            <w:gridSpan w:val="2"/>
            <w:vMerge/>
          </w:tcPr>
          <w:p w14:paraId="04E1C327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085AED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2F9512EF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050436B1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0DB2CBF1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 xml:space="preserve">Types of Food: </w:t>
            </w:r>
            <w:r w:rsidRPr="005F5F11">
              <w:rPr>
                <w:rFonts w:ascii="Verdana" w:hAnsi="Verdana" w:cs="Tahoma"/>
                <w:color w:val="auto"/>
                <w:sz w:val="12"/>
                <w:szCs w:val="12"/>
              </w:rPr>
              <w:t>(determine at least two different types)</w:t>
            </w:r>
          </w:p>
          <w:p w14:paraId="1F469367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1918864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772A6A72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31429D03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2"/>
                <w:szCs w:val="12"/>
              </w:rPr>
            </w:pPr>
          </w:p>
          <w:p w14:paraId="638E50D5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</w:tr>
      <w:tr w:rsidR="00617B97" w:rsidRPr="005F5F11" w14:paraId="29D684B4" w14:textId="77777777" w:rsidTr="00BE7A00">
        <w:trPr>
          <w:cantSplit/>
        </w:trPr>
        <w:tc>
          <w:tcPr>
            <w:tcW w:w="7056" w:type="dxa"/>
            <w:gridSpan w:val="2"/>
            <w:shd w:val="clear" w:color="auto" w:fill="A3C57B"/>
          </w:tcPr>
          <w:p w14:paraId="0DE49A2E" w14:textId="77777777" w:rsidR="00617B97" w:rsidRPr="005F5F11" w:rsidRDefault="00617B97" w:rsidP="00617B97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 xml:space="preserve">Bird Information: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5FB8B77" w14:textId="77777777" w:rsidR="00617B97" w:rsidRPr="005F5F11" w:rsidRDefault="00617B97" w:rsidP="00617B97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</w:p>
        </w:tc>
        <w:tc>
          <w:tcPr>
            <w:tcW w:w="7056" w:type="dxa"/>
            <w:shd w:val="clear" w:color="auto" w:fill="A3C57B"/>
          </w:tcPr>
          <w:p w14:paraId="6E2202E9" w14:textId="77777777" w:rsidR="00617B97" w:rsidRPr="005F5F11" w:rsidRDefault="00617B97" w:rsidP="00617B97">
            <w:pPr>
              <w:pStyle w:val="Heading4"/>
              <w:spacing w:before="60"/>
              <w:jc w:val="both"/>
              <w:rPr>
                <w:rFonts w:ascii="Verdana" w:hAnsi="Verdana" w:cs="Tahoma"/>
                <w:caps w:val="0"/>
                <w:smallCaps/>
                <w:sz w:val="18"/>
                <w:szCs w:val="18"/>
              </w:rPr>
            </w:pPr>
            <w:r w:rsidRPr="005F5F11">
              <w:rPr>
                <w:rFonts w:ascii="Verdana" w:hAnsi="Verdana" w:cs="Tahoma"/>
                <w:sz w:val="18"/>
                <w:szCs w:val="18"/>
              </w:rPr>
              <w:t>Bird Call or Song Identification and observations:</w:t>
            </w:r>
          </w:p>
        </w:tc>
      </w:tr>
      <w:tr w:rsidR="00617B97" w:rsidRPr="005F5F11" w14:paraId="2FC4CFF5" w14:textId="77777777" w:rsidTr="00BE7A00">
        <w:trPr>
          <w:cantSplit/>
        </w:trPr>
        <w:tc>
          <w:tcPr>
            <w:tcW w:w="4855" w:type="dxa"/>
            <w:tcBorders>
              <w:right w:val="nil"/>
            </w:tcBorders>
          </w:tcPr>
          <w:p w14:paraId="25ADC223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Species:</w:t>
            </w:r>
          </w:p>
          <w:p w14:paraId="15FD7CE7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38AD68A2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</w:tc>
        <w:tc>
          <w:tcPr>
            <w:tcW w:w="2201" w:type="dxa"/>
            <w:tcBorders>
              <w:left w:val="nil"/>
            </w:tcBorders>
          </w:tcPr>
          <w:tbl>
            <w:tblPr>
              <w:tblW w:w="0" w:type="auto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720"/>
              <w:gridCol w:w="236"/>
              <w:gridCol w:w="1008"/>
            </w:tblGrid>
            <w:tr w:rsidR="00617B97" w:rsidRPr="005F5F11" w14:paraId="2049355E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F93E9F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right w:val="nil"/>
                  </w:tcBorders>
                  <w:vAlign w:val="center"/>
                </w:tcPr>
                <w:p w14:paraId="18837DC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77CF511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D2426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  <w:tr w:rsidR="00617B97" w:rsidRPr="005F5F11" w14:paraId="15834C1C" w14:textId="77777777" w:rsidTr="00BE7A00">
              <w:trPr>
                <w:cantSplit/>
                <w:trHeight w:hRule="exact" w:val="220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11E7B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14B2B8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male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D1A18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42E7675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-72"/>
                    <w:suppressOverlap/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fe</w:t>
                  </w:r>
                  <w:r w:rsidRPr="005F5F11"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mal</w:t>
                  </w:r>
                  <w:r>
                    <w:rPr>
                      <w:rFonts w:ascii="Verdana" w:hAnsi="Verdana" w:cs="Tahoma"/>
                      <w:color w:val="000000"/>
                      <w:sz w:val="16"/>
                      <w:szCs w:val="12"/>
                    </w:rPr>
                    <w:t>e</w:t>
                  </w:r>
                </w:p>
              </w:tc>
            </w:tr>
            <w:tr w:rsidR="00617B97" w:rsidRPr="005F5F11" w14:paraId="25A90EBB" w14:textId="77777777" w:rsidTr="00BE7A00">
              <w:trPr>
                <w:cantSplit/>
                <w:trHeight w:hRule="exact" w:val="72"/>
              </w:trPr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90B8D5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B39FACC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576D26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sz w:val="16"/>
                      <w:szCs w:val="12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03538D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b/>
                      <w:color w:val="000000"/>
                      <w:sz w:val="16"/>
                      <w:szCs w:val="12"/>
                    </w:rPr>
                  </w:pPr>
                </w:p>
              </w:tc>
            </w:tr>
          </w:tbl>
          <w:p w14:paraId="61A6F2D9" w14:textId="77777777" w:rsidR="00617B97" w:rsidRPr="005F5F11" w:rsidRDefault="00617B97" w:rsidP="00617B97">
            <w:pPr>
              <w:pStyle w:val="BodyText3example"/>
              <w:spacing w:before="40"/>
              <w:ind w:left="0"/>
              <w:rPr>
                <w:rFonts w:ascii="Verdana" w:hAnsi="Verdana" w:cs="Tahoma"/>
                <w:sz w:val="16"/>
                <w:szCs w:val="12"/>
              </w:rPr>
            </w:pPr>
            <w:r w:rsidRPr="0084399A">
              <w:rPr>
                <w:rFonts w:ascii="Verdana" w:hAnsi="Verdana" w:cs="Tahoma"/>
                <w:color w:val="auto"/>
                <w:sz w:val="16"/>
                <w:szCs w:val="12"/>
              </w:rPr>
              <w:t>Date and Time seen: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CBF63A5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355E919A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Describe the call or song of this bird: (phonetically spell it out)</w:t>
            </w:r>
          </w:p>
          <w:p w14:paraId="08048090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A9461D8" w14:textId="77777777" w:rsidTr="00BE7A00">
        <w:trPr>
          <w:cantSplit/>
        </w:trPr>
        <w:tc>
          <w:tcPr>
            <w:tcW w:w="7056" w:type="dxa"/>
            <w:gridSpan w:val="2"/>
            <w:tcBorders>
              <w:bottom w:val="single" w:sz="4" w:space="0" w:color="auto"/>
            </w:tcBorders>
          </w:tcPr>
          <w:p w14:paraId="2C6AB3F6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When seen in this region, this species of bird is considered:</w:t>
            </w:r>
          </w:p>
          <w:tbl>
            <w:tblPr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236"/>
              <w:gridCol w:w="1441"/>
              <w:gridCol w:w="236"/>
              <w:gridCol w:w="1437"/>
              <w:gridCol w:w="236"/>
              <w:gridCol w:w="1433"/>
              <w:gridCol w:w="236"/>
              <w:gridCol w:w="1430"/>
            </w:tblGrid>
            <w:tr w:rsidR="00617B97" w:rsidRPr="005F5F11" w14:paraId="39DCB429" w14:textId="77777777" w:rsidTr="00BE7A00">
              <w:trPr>
                <w:cantSplit/>
                <w:trHeight w:hRule="exact" w:val="216"/>
              </w:trPr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86A290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6"/>
                      <w:szCs w:val="12"/>
                    </w:rPr>
                  </w:pPr>
                </w:p>
              </w:tc>
              <w:tc>
                <w:tcPr>
                  <w:tcW w:w="144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C1718A7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Migrant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1963D4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17BFD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Summer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267BE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6B6778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Winter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D335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</w:p>
              </w:tc>
              <w:tc>
                <w:tcPr>
                  <w:tcW w:w="1430" w:type="dxa"/>
                  <w:tcBorders>
                    <w:left w:val="single" w:sz="4" w:space="0" w:color="auto"/>
                  </w:tcBorders>
                  <w:vAlign w:val="center"/>
                </w:tcPr>
                <w:p w14:paraId="0A56AAA2" w14:textId="77777777" w:rsidR="00617B97" w:rsidRPr="005F5F11" w:rsidRDefault="00617B97" w:rsidP="000617AF">
                  <w:pPr>
                    <w:pStyle w:val="BodyText3example"/>
                    <w:framePr w:hSpace="187" w:wrap="around" w:vAnchor="page" w:hAnchor="margin" w:y="1009"/>
                    <w:ind w:left="0"/>
                    <w:suppressOverlap/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</w:pPr>
                  <w:r w:rsidRPr="005F5F11">
                    <w:rPr>
                      <w:rFonts w:ascii="Verdana" w:hAnsi="Verdana" w:cs="Tahoma"/>
                      <w:color w:val="auto"/>
                      <w:sz w:val="12"/>
                      <w:szCs w:val="8"/>
                    </w:rPr>
                    <w:t>Year-Round</w:t>
                  </w:r>
                </w:p>
              </w:tc>
            </w:tr>
          </w:tbl>
          <w:p w14:paraId="62F86248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DDF58BE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 w:val="restart"/>
          </w:tcPr>
          <w:p w14:paraId="2C5C6324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Behavior observations of bird when making the call / song:</w:t>
            </w:r>
          </w:p>
          <w:p w14:paraId="6F542821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7F8A189A" w14:textId="77777777" w:rsidTr="00BE7A00">
        <w:trPr>
          <w:cantSplit/>
        </w:trPr>
        <w:tc>
          <w:tcPr>
            <w:tcW w:w="7056" w:type="dxa"/>
            <w:gridSpan w:val="2"/>
            <w:tcBorders>
              <w:bottom w:val="nil"/>
            </w:tcBorders>
          </w:tcPr>
          <w:p w14:paraId="797A45A6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>
              <w:rPr>
                <w:rFonts w:ascii="Verdana" w:hAnsi="Verdana" w:cs="Tahoma"/>
                <w:color w:val="auto"/>
                <w:sz w:val="16"/>
                <w:szCs w:val="12"/>
              </w:rPr>
              <w:t>Location, Environment, and Habitat Observations</w:t>
            </w: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:</w:t>
            </w:r>
          </w:p>
          <w:p w14:paraId="62CEFB9F" w14:textId="77777777" w:rsidR="00617B97" w:rsidRDefault="00617B97" w:rsidP="00617B97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FFFFFF"/>
                <w:sz w:val="16"/>
                <w:szCs w:val="12"/>
              </w:rPr>
              <w:t>.</w:t>
            </w:r>
          </w:p>
          <w:p w14:paraId="3997E897" w14:textId="77777777" w:rsidR="00617B97" w:rsidRDefault="00617B97" w:rsidP="00617B97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13C2BCEE" w14:textId="77777777" w:rsidR="00617B97" w:rsidRDefault="00617B97" w:rsidP="00617B97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  <w:p w14:paraId="30D6A24C" w14:textId="77777777" w:rsidR="00617B97" w:rsidRPr="005F5F11" w:rsidRDefault="00617B97" w:rsidP="00617B97">
            <w:pPr>
              <w:pStyle w:val="BodyText3example"/>
              <w:ind w:left="0"/>
              <w:rPr>
                <w:rFonts w:ascii="Verdana" w:hAnsi="Verdana" w:cs="Tahoma"/>
                <w:color w:val="FFFFFF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51CFB0D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  <w:vMerge/>
          </w:tcPr>
          <w:p w14:paraId="33D7F977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  <w:tr w:rsidR="00617B97" w:rsidRPr="005F5F11" w14:paraId="0C7B68F7" w14:textId="77777777" w:rsidTr="00BE7A00">
        <w:trPr>
          <w:cantSplit/>
        </w:trPr>
        <w:tc>
          <w:tcPr>
            <w:tcW w:w="7056" w:type="dxa"/>
            <w:gridSpan w:val="2"/>
            <w:tcBorders>
              <w:top w:val="nil"/>
            </w:tcBorders>
          </w:tcPr>
          <w:p w14:paraId="6FDECBFF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144DFCF" w14:textId="77777777" w:rsidR="00617B97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5A4AF0DF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080791B4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</w:p>
          <w:p w14:paraId="256D4F14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6D7F7DF1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  <w:p w14:paraId="4F0F71EC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E924FD1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  <w:tc>
          <w:tcPr>
            <w:tcW w:w="7056" w:type="dxa"/>
          </w:tcPr>
          <w:p w14:paraId="6E0CB9AC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color w:val="auto"/>
                <w:sz w:val="16"/>
                <w:szCs w:val="12"/>
              </w:rPr>
            </w:pPr>
            <w:r w:rsidRPr="005F5F11">
              <w:rPr>
                <w:rFonts w:ascii="Verdana" w:hAnsi="Verdana" w:cs="Tahoma"/>
                <w:color w:val="auto"/>
                <w:sz w:val="16"/>
                <w:szCs w:val="12"/>
              </w:rPr>
              <w:t>Why do you think the bird was making the call / song at this time?</w:t>
            </w:r>
          </w:p>
          <w:p w14:paraId="793BF6E3" w14:textId="77777777" w:rsidR="00617B97" w:rsidRPr="005F5F11" w:rsidRDefault="00617B97" w:rsidP="00617B97">
            <w:pPr>
              <w:pStyle w:val="BodyText3example"/>
              <w:spacing w:before="120" w:after="120"/>
              <w:ind w:left="0"/>
              <w:rPr>
                <w:rFonts w:ascii="Verdana" w:hAnsi="Verdana" w:cs="Tahoma"/>
                <w:sz w:val="16"/>
                <w:szCs w:val="12"/>
              </w:rPr>
            </w:pPr>
          </w:p>
        </w:tc>
      </w:tr>
    </w:tbl>
    <w:p w14:paraId="75768100" w14:textId="77777777" w:rsidR="00617B97" w:rsidRPr="00776047" w:rsidRDefault="00617B97" w:rsidP="00617B97">
      <w:pPr>
        <w:rPr>
          <w:sz w:val="2"/>
          <w:szCs w:val="2"/>
        </w:rPr>
      </w:pPr>
    </w:p>
    <w:p w14:paraId="00147998" w14:textId="77777777" w:rsidR="00771556" w:rsidRPr="00776047" w:rsidRDefault="00771556" w:rsidP="00776047">
      <w:pPr>
        <w:rPr>
          <w:sz w:val="2"/>
          <w:szCs w:val="2"/>
        </w:rPr>
      </w:pPr>
    </w:p>
    <w:p w14:paraId="16315AE6" w14:textId="31DF8554" w:rsidR="00771556" w:rsidRPr="00776047" w:rsidRDefault="00771556" w:rsidP="00617B97">
      <w:pPr>
        <w:ind w:right="-432"/>
        <w:rPr>
          <w:sz w:val="2"/>
          <w:szCs w:val="2"/>
        </w:rPr>
      </w:pPr>
    </w:p>
    <w:sectPr w:rsidR="00771556" w:rsidRPr="00776047" w:rsidSect="00CB4E25">
      <w:headerReference w:type="default" r:id="rId9"/>
      <w:footerReference w:type="default" r:id="rId10"/>
      <w:pgSz w:w="15840" w:h="12240" w:orient="landscape" w:code="1"/>
      <w:pgMar w:top="720" w:right="576" w:bottom="720" w:left="576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DB17" w14:textId="77777777" w:rsidR="00174B0E" w:rsidRDefault="00174B0E">
      <w:r>
        <w:separator/>
      </w:r>
    </w:p>
  </w:endnote>
  <w:endnote w:type="continuationSeparator" w:id="0">
    <w:p w14:paraId="34EB9F9D" w14:textId="77777777" w:rsidR="00174B0E" w:rsidRDefault="0017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56"/>
      <w:gridCol w:w="720"/>
      <w:gridCol w:w="7056"/>
    </w:tblGrid>
    <w:tr w:rsidR="005F5F11" w:rsidRPr="00276507" w14:paraId="5370CFD7" w14:textId="77777777" w:rsidTr="005F5F11">
      <w:tc>
        <w:tcPr>
          <w:tcW w:w="7056" w:type="dxa"/>
          <w:shd w:val="clear" w:color="auto" w:fill="D6E3BC" w:themeFill="accent3" w:themeFillTint="66"/>
        </w:tcPr>
        <w:p w14:paraId="46AE42DF" w14:textId="77777777" w:rsidR="005F5F11" w:rsidRPr="00276507" w:rsidRDefault="005F5F11" w:rsidP="00276507">
          <w:pPr>
            <w:pStyle w:val="Heading4"/>
            <w:spacing w:before="80" w:after="80"/>
            <w:jc w:val="center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  <w:r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www</w:t>
          </w:r>
          <w:r w:rsidRPr="00276507"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.ScoutmasterBucky.</w:t>
          </w:r>
          <w:r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com</w:t>
          </w:r>
        </w:p>
      </w:tc>
      <w:tc>
        <w:tcPr>
          <w:tcW w:w="720" w:type="dxa"/>
          <w:tcBorders>
            <w:top w:val="nil"/>
            <w:bottom w:val="nil"/>
          </w:tcBorders>
        </w:tcPr>
        <w:p w14:paraId="26484E10" w14:textId="77777777" w:rsidR="005F5F11" w:rsidRPr="00276507" w:rsidRDefault="005F5F11" w:rsidP="00C84CEB">
          <w:pPr>
            <w:pStyle w:val="Heading4"/>
            <w:spacing w:before="80" w:after="80"/>
            <w:jc w:val="both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</w:p>
      </w:tc>
      <w:tc>
        <w:tcPr>
          <w:tcW w:w="7056" w:type="dxa"/>
          <w:shd w:val="clear" w:color="auto" w:fill="D6E3BC" w:themeFill="accent3" w:themeFillTint="66"/>
        </w:tcPr>
        <w:p w14:paraId="3EE7889D" w14:textId="77777777" w:rsidR="005F5F11" w:rsidRPr="00276507" w:rsidRDefault="005F5F11" w:rsidP="00C84CEB">
          <w:pPr>
            <w:pStyle w:val="Heading4"/>
            <w:spacing w:before="80" w:after="80"/>
            <w:jc w:val="center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  <w:r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www</w:t>
          </w:r>
          <w:r w:rsidRPr="00276507"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.ScoutmasterBucky.</w:t>
          </w:r>
          <w:r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com</w:t>
          </w:r>
        </w:p>
      </w:tc>
    </w:tr>
  </w:tbl>
  <w:p w14:paraId="29E25F05" w14:textId="77777777" w:rsidR="005F5F11" w:rsidRPr="008B1C38" w:rsidRDefault="005F5F11" w:rsidP="006E29FB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9E91" w14:textId="77777777" w:rsidR="00174B0E" w:rsidRDefault="00174B0E">
      <w:r>
        <w:separator/>
      </w:r>
    </w:p>
  </w:footnote>
  <w:footnote w:type="continuationSeparator" w:id="0">
    <w:p w14:paraId="68CD01CF" w14:textId="77777777" w:rsidR="00174B0E" w:rsidRDefault="00174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56"/>
      <w:gridCol w:w="720"/>
      <w:gridCol w:w="7056"/>
    </w:tblGrid>
    <w:tr w:rsidR="005F5F11" w:rsidRPr="00276507" w14:paraId="5C1CE00B" w14:textId="77777777" w:rsidTr="005F5F11">
      <w:trPr>
        <w:cantSplit/>
        <w:jc w:val="center"/>
      </w:trPr>
      <w:tc>
        <w:tcPr>
          <w:tcW w:w="7056" w:type="dxa"/>
          <w:shd w:val="clear" w:color="auto" w:fill="D6E3BC" w:themeFill="accent3" w:themeFillTint="66"/>
        </w:tcPr>
        <w:p w14:paraId="2A38B2A2" w14:textId="77777777" w:rsidR="005F5F11" w:rsidRPr="00276507" w:rsidRDefault="005F5F11" w:rsidP="00CB4E25">
          <w:pPr>
            <w:pStyle w:val="Heading4"/>
            <w:spacing w:before="80" w:after="80"/>
            <w:jc w:val="center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  <w:r w:rsidRPr="00276507"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Scoutmaster Bucky Bird Study Merit Badge Field Notebook</w:t>
          </w:r>
        </w:p>
      </w:tc>
      <w:tc>
        <w:tcPr>
          <w:tcW w:w="720" w:type="dxa"/>
          <w:tcBorders>
            <w:top w:val="nil"/>
            <w:bottom w:val="nil"/>
          </w:tcBorders>
        </w:tcPr>
        <w:p w14:paraId="5C29C046" w14:textId="77777777" w:rsidR="005F5F11" w:rsidRPr="00276507" w:rsidRDefault="005F5F11" w:rsidP="00CB4E25">
          <w:pPr>
            <w:pStyle w:val="Heading4"/>
            <w:spacing w:before="80" w:after="80"/>
            <w:jc w:val="center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</w:p>
      </w:tc>
      <w:tc>
        <w:tcPr>
          <w:tcW w:w="7056" w:type="dxa"/>
          <w:shd w:val="clear" w:color="auto" w:fill="D6E3BC" w:themeFill="accent3" w:themeFillTint="66"/>
        </w:tcPr>
        <w:p w14:paraId="48C22BF3" w14:textId="77777777" w:rsidR="005F5F11" w:rsidRPr="00276507" w:rsidRDefault="005F5F11" w:rsidP="00CB4E25">
          <w:pPr>
            <w:pStyle w:val="Heading4"/>
            <w:spacing w:before="80" w:after="80"/>
            <w:jc w:val="center"/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</w:pPr>
          <w:r w:rsidRPr="00276507">
            <w:rPr>
              <w:rFonts w:ascii="Verdana" w:hAnsi="Verdana" w:cs="Tahoma"/>
              <w:caps w:val="0"/>
              <w:smallCaps/>
              <w:color w:val="000000"/>
              <w:sz w:val="16"/>
              <w:szCs w:val="16"/>
            </w:rPr>
            <w:t>Scoutmaster Bucky Bird Study Merit Badge Field Notebook</w:t>
          </w:r>
        </w:p>
      </w:tc>
    </w:tr>
  </w:tbl>
  <w:p w14:paraId="5ACBECDF" w14:textId="77777777" w:rsidR="005F5F11" w:rsidRPr="006E29FB" w:rsidRDefault="005F5F11" w:rsidP="00CB4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60DFF"/>
    <w:multiLevelType w:val="hybridMultilevel"/>
    <w:tmpl w:val="3D78A526"/>
    <w:lvl w:ilvl="0" w:tplc="04090001">
      <w:start w:val="1"/>
      <w:numFmt w:val="bullet"/>
      <w:pStyle w:val="ListBullet3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5897"/>
    <w:multiLevelType w:val="hybridMultilevel"/>
    <w:tmpl w:val="DCC03436"/>
    <w:lvl w:ilvl="0" w:tplc="FFFFFFFF">
      <w:start w:val="1"/>
      <w:numFmt w:val="bullet"/>
      <w:pStyle w:val="List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60992"/>
    <w:multiLevelType w:val="hybridMultilevel"/>
    <w:tmpl w:val="FC304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C38C7"/>
    <w:multiLevelType w:val="hybridMultilevel"/>
    <w:tmpl w:val="CE644F7A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A66ECE"/>
    <w:multiLevelType w:val="hybridMultilevel"/>
    <w:tmpl w:val="05BE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B74C61"/>
    <w:multiLevelType w:val="hybridMultilevel"/>
    <w:tmpl w:val="170C9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15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4"/>
  </w:num>
  <w:num w:numId="23">
    <w:abstractNumId w:val="13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58"/>
    <w:rsid w:val="00015BEF"/>
    <w:rsid w:val="00046AF7"/>
    <w:rsid w:val="00051744"/>
    <w:rsid w:val="000617AF"/>
    <w:rsid w:val="000710B8"/>
    <w:rsid w:val="00073649"/>
    <w:rsid w:val="0009129B"/>
    <w:rsid w:val="00095858"/>
    <w:rsid w:val="000B1075"/>
    <w:rsid w:val="000B1577"/>
    <w:rsid w:val="000B3C10"/>
    <w:rsid w:val="000D4227"/>
    <w:rsid w:val="000D5C62"/>
    <w:rsid w:val="000E4FBA"/>
    <w:rsid w:val="0015292B"/>
    <w:rsid w:val="00160CEC"/>
    <w:rsid w:val="00160E39"/>
    <w:rsid w:val="00170243"/>
    <w:rsid w:val="001745CC"/>
    <w:rsid w:val="00174B0E"/>
    <w:rsid w:val="001773F7"/>
    <w:rsid w:val="00191059"/>
    <w:rsid w:val="001C290A"/>
    <w:rsid w:val="001D0A0E"/>
    <w:rsid w:val="001D2B3A"/>
    <w:rsid w:val="001F3DB8"/>
    <w:rsid w:val="002002A2"/>
    <w:rsid w:val="00202B57"/>
    <w:rsid w:val="00233BE0"/>
    <w:rsid w:val="00246FB9"/>
    <w:rsid w:val="00247E02"/>
    <w:rsid w:val="00255AF9"/>
    <w:rsid w:val="00276507"/>
    <w:rsid w:val="00277DED"/>
    <w:rsid w:val="00281E97"/>
    <w:rsid w:val="00293835"/>
    <w:rsid w:val="0029559E"/>
    <w:rsid w:val="002B186D"/>
    <w:rsid w:val="002B1DFD"/>
    <w:rsid w:val="002B5A02"/>
    <w:rsid w:val="002C1A2E"/>
    <w:rsid w:val="002C2896"/>
    <w:rsid w:val="002F5D59"/>
    <w:rsid w:val="003133B1"/>
    <w:rsid w:val="00324481"/>
    <w:rsid w:val="00334327"/>
    <w:rsid w:val="00335C35"/>
    <w:rsid w:val="003506E7"/>
    <w:rsid w:val="0035142A"/>
    <w:rsid w:val="00353E74"/>
    <w:rsid w:val="003916D2"/>
    <w:rsid w:val="003A0BE0"/>
    <w:rsid w:val="003A514E"/>
    <w:rsid w:val="003E626E"/>
    <w:rsid w:val="003F55CB"/>
    <w:rsid w:val="00436C84"/>
    <w:rsid w:val="004925EA"/>
    <w:rsid w:val="004C612A"/>
    <w:rsid w:val="004E40A9"/>
    <w:rsid w:val="004E5832"/>
    <w:rsid w:val="0051348E"/>
    <w:rsid w:val="00561D1A"/>
    <w:rsid w:val="00582FFF"/>
    <w:rsid w:val="005D136C"/>
    <w:rsid w:val="005D4A0B"/>
    <w:rsid w:val="005E0556"/>
    <w:rsid w:val="005F5F11"/>
    <w:rsid w:val="00617B97"/>
    <w:rsid w:val="00630B24"/>
    <w:rsid w:val="0063370D"/>
    <w:rsid w:val="00656371"/>
    <w:rsid w:val="00670D27"/>
    <w:rsid w:val="00680A79"/>
    <w:rsid w:val="00684881"/>
    <w:rsid w:val="006C034D"/>
    <w:rsid w:val="006C77D9"/>
    <w:rsid w:val="006E0F15"/>
    <w:rsid w:val="006E29FB"/>
    <w:rsid w:val="006F0274"/>
    <w:rsid w:val="007264C8"/>
    <w:rsid w:val="00741974"/>
    <w:rsid w:val="0076375D"/>
    <w:rsid w:val="00771556"/>
    <w:rsid w:val="00776047"/>
    <w:rsid w:val="007846E1"/>
    <w:rsid w:val="0079141B"/>
    <w:rsid w:val="007A2B47"/>
    <w:rsid w:val="007B0B8B"/>
    <w:rsid w:val="007E54C1"/>
    <w:rsid w:val="008340F9"/>
    <w:rsid w:val="0084399A"/>
    <w:rsid w:val="008852C7"/>
    <w:rsid w:val="00885926"/>
    <w:rsid w:val="008B039C"/>
    <w:rsid w:val="008B1C38"/>
    <w:rsid w:val="008B4703"/>
    <w:rsid w:val="008E7272"/>
    <w:rsid w:val="009102F9"/>
    <w:rsid w:val="00916E3D"/>
    <w:rsid w:val="009226C0"/>
    <w:rsid w:val="00933825"/>
    <w:rsid w:val="0093740F"/>
    <w:rsid w:val="00945D25"/>
    <w:rsid w:val="00951B61"/>
    <w:rsid w:val="00953F8B"/>
    <w:rsid w:val="00961BA8"/>
    <w:rsid w:val="009664A5"/>
    <w:rsid w:val="0097292F"/>
    <w:rsid w:val="00984464"/>
    <w:rsid w:val="009942A7"/>
    <w:rsid w:val="00996CE5"/>
    <w:rsid w:val="00A0245D"/>
    <w:rsid w:val="00A208B2"/>
    <w:rsid w:val="00A233DE"/>
    <w:rsid w:val="00A31D88"/>
    <w:rsid w:val="00A32AB6"/>
    <w:rsid w:val="00A33B4C"/>
    <w:rsid w:val="00A72DCB"/>
    <w:rsid w:val="00AC475B"/>
    <w:rsid w:val="00B45966"/>
    <w:rsid w:val="00B95558"/>
    <w:rsid w:val="00BC1833"/>
    <w:rsid w:val="00BC55C0"/>
    <w:rsid w:val="00C03AB9"/>
    <w:rsid w:val="00C248BB"/>
    <w:rsid w:val="00C46397"/>
    <w:rsid w:val="00C5261D"/>
    <w:rsid w:val="00C744AC"/>
    <w:rsid w:val="00C800C7"/>
    <w:rsid w:val="00C81FBF"/>
    <w:rsid w:val="00C84CEB"/>
    <w:rsid w:val="00CB4E25"/>
    <w:rsid w:val="00CD0363"/>
    <w:rsid w:val="00CE48C1"/>
    <w:rsid w:val="00CF2C0D"/>
    <w:rsid w:val="00D85917"/>
    <w:rsid w:val="00DA40BB"/>
    <w:rsid w:val="00DE5EB2"/>
    <w:rsid w:val="00DE6459"/>
    <w:rsid w:val="00E57E3B"/>
    <w:rsid w:val="00E77E31"/>
    <w:rsid w:val="00E858DC"/>
    <w:rsid w:val="00ED6A08"/>
    <w:rsid w:val="00F33943"/>
    <w:rsid w:val="00F3626D"/>
    <w:rsid w:val="00F57CE8"/>
    <w:rsid w:val="00F812D3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39A8D"/>
  <w15:docId w15:val="{AC63E236-3BE7-4718-9422-D131D04F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0D"/>
    <w:rPr>
      <w:rFonts w:ascii="Arial" w:hAnsi="Arial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link w:val="Heading5Char"/>
    <w:uiPriority w:val="99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E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D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70D27"/>
    <w:rPr>
      <w:rFonts w:ascii="Arial" w:hAnsi="Arial" w:cs="Times New Roman"/>
      <w:b/>
      <w:b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E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99"/>
    <w:rsid w:val="0068488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4197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5292B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5292B"/>
    <w:rPr>
      <w:rFonts w:ascii="Arial" w:hAnsi="Arial" w:cs="Times New Roman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15292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5292B"/>
    <w:rPr>
      <w:rFonts w:ascii="Arial" w:hAnsi="Arial" w:cs="Times New Roman"/>
      <w:sz w:val="24"/>
      <w:szCs w:val="24"/>
      <w:lang w:val="en-US" w:eastAsia="en-US" w:bidi="ar-SA"/>
    </w:rPr>
  </w:style>
  <w:style w:type="paragraph" w:styleId="BodyTextFirstIndent2">
    <w:name w:val="Body Text First Indent 2"/>
    <w:aliases w:val="Body Text Indent Left .5"/>
    <w:basedOn w:val="Normal"/>
    <w:link w:val="BodyTextFirstIndent2Char"/>
    <w:uiPriority w:val="99"/>
    <w:rsid w:val="00046AF7"/>
    <w:pPr>
      <w:ind w:left="720" w:firstLine="210"/>
    </w:pPr>
  </w:style>
  <w:style w:type="character" w:customStyle="1" w:styleId="BodyTextFirstIndent2Char">
    <w:name w:val="Body Text First Indent 2 Char"/>
    <w:aliases w:val="Body Text Indent Left .5 Char"/>
    <w:basedOn w:val="BodyTextIndentChar"/>
    <w:link w:val="BodyTextFirstIndent2"/>
    <w:uiPriority w:val="99"/>
    <w:locked/>
    <w:rsid w:val="00046AF7"/>
    <w:rPr>
      <w:rFonts w:ascii="Arial" w:hAnsi="Arial" w:cs="Times New Roman"/>
      <w:sz w:val="24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uiPriority w:val="99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basedOn w:val="BodyTextChar"/>
    <w:link w:val="BodyTextFirstIndent"/>
    <w:uiPriority w:val="99"/>
    <w:locked/>
    <w:rsid w:val="0015292B"/>
    <w:rPr>
      <w:rFonts w:ascii="Arial" w:hAnsi="Arial" w:cs="Times New Roman"/>
      <w:color w:val="999999"/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rsid w:val="0015292B"/>
    <w:pPr>
      <w:spacing w:before="120" w:after="60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5DE2"/>
    <w:rPr>
      <w:rFonts w:ascii="Arial" w:hAnsi="Arial"/>
      <w:sz w:val="20"/>
      <w:szCs w:val="24"/>
    </w:rPr>
  </w:style>
  <w:style w:type="paragraph" w:styleId="BodyText3">
    <w:name w:val="Body Text 3"/>
    <w:basedOn w:val="Normal"/>
    <w:link w:val="BodyText3Char"/>
    <w:uiPriority w:val="99"/>
    <w:rsid w:val="00C5261D"/>
    <w:pPr>
      <w:ind w:left="3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5261D"/>
    <w:rPr>
      <w:rFonts w:ascii="Arial" w:hAnsi="Arial" w:cs="Times New Roman"/>
      <w:sz w:val="16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uiPriority w:val="99"/>
    <w:rsid w:val="007B0B8B"/>
    <w:pPr>
      <w:numPr>
        <w:numId w:val="21"/>
      </w:numPr>
    </w:pPr>
  </w:style>
  <w:style w:type="paragraph" w:styleId="ListBullet">
    <w:name w:val="List Bullet"/>
    <w:basedOn w:val="Normal"/>
    <w:uiPriority w:val="99"/>
    <w:rsid w:val="00046AF7"/>
    <w:pPr>
      <w:numPr>
        <w:numId w:val="8"/>
      </w:numPr>
      <w:tabs>
        <w:tab w:val="clear" w:pos="720"/>
        <w:tab w:val="num" w:pos="360"/>
      </w:tabs>
      <w:ind w:left="360"/>
    </w:pPr>
  </w:style>
  <w:style w:type="paragraph" w:styleId="ListBullet2">
    <w:name w:val="List Bullet 2"/>
    <w:basedOn w:val="Normal"/>
    <w:uiPriority w:val="99"/>
    <w:rsid w:val="00046AF7"/>
    <w:pPr>
      <w:numPr>
        <w:numId w:val="9"/>
      </w:numPr>
      <w:tabs>
        <w:tab w:val="clear" w:pos="1080"/>
        <w:tab w:val="num" w:pos="720"/>
      </w:tabs>
      <w:ind w:left="720"/>
    </w:pPr>
  </w:style>
  <w:style w:type="paragraph" w:customStyle="1" w:styleId="ListBullet3example">
    <w:name w:val="List Bullet 3 (example)"/>
    <w:basedOn w:val="ListBullet3"/>
    <w:link w:val="ListBullet3exampleChar"/>
    <w:uiPriority w:val="99"/>
    <w:rsid w:val="007B0B8B"/>
    <w:pPr>
      <w:numPr>
        <w:numId w:val="10"/>
      </w:numPr>
      <w:tabs>
        <w:tab w:val="num" w:pos="1080"/>
      </w:tabs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uiPriority w:val="99"/>
    <w:rsid w:val="007B0B8B"/>
    <w:pPr>
      <w:spacing w:after="60"/>
    </w:pPr>
    <w:rPr>
      <w:b/>
    </w:rPr>
  </w:style>
  <w:style w:type="character" w:customStyle="1" w:styleId="BodyText3boldChar">
    <w:name w:val="Body Text 3 + bold Char"/>
    <w:basedOn w:val="BodyText3Char"/>
    <w:link w:val="BodyText3bold"/>
    <w:uiPriority w:val="99"/>
    <w:locked/>
    <w:rsid w:val="007B0B8B"/>
    <w:rPr>
      <w:rFonts w:ascii="Arial" w:hAnsi="Arial" w:cs="Times New Roman"/>
      <w:b/>
      <w:sz w:val="16"/>
      <w:szCs w:val="16"/>
      <w:lang w:val="en-US" w:eastAsia="en-US" w:bidi="ar-SA"/>
    </w:rPr>
  </w:style>
  <w:style w:type="character" w:customStyle="1" w:styleId="ListBullet3Char">
    <w:name w:val="List Bullet 3 Char"/>
    <w:basedOn w:val="DefaultParagraphFont"/>
    <w:link w:val="ListBullet3"/>
    <w:uiPriority w:val="99"/>
    <w:locked/>
    <w:rsid w:val="007B0B8B"/>
    <w:rPr>
      <w:rFonts w:ascii="Arial" w:hAnsi="Arial"/>
      <w:sz w:val="20"/>
      <w:szCs w:val="24"/>
    </w:rPr>
  </w:style>
  <w:style w:type="character" w:customStyle="1" w:styleId="ListBullet3exampleChar">
    <w:name w:val="List Bullet 3 (example) Char"/>
    <w:basedOn w:val="ListBullet3Char"/>
    <w:link w:val="ListBullet3example"/>
    <w:uiPriority w:val="99"/>
    <w:locked/>
    <w:rsid w:val="007B0B8B"/>
    <w:rPr>
      <w:rFonts w:ascii="Arial" w:hAnsi="Arial"/>
      <w:color w:val="999999"/>
      <w:sz w:val="20"/>
      <w:szCs w:val="24"/>
    </w:rPr>
  </w:style>
  <w:style w:type="paragraph" w:customStyle="1" w:styleId="BodyText3example">
    <w:name w:val="Body Text 3 (example)"/>
    <w:basedOn w:val="BodyText3"/>
    <w:link w:val="BodyText3exampleChar"/>
    <w:uiPriority w:val="99"/>
    <w:rsid w:val="003A0BE0"/>
    <w:rPr>
      <w:color w:val="999999"/>
    </w:rPr>
  </w:style>
  <w:style w:type="paragraph" w:customStyle="1" w:styleId="BodyText3Bold40">
    <w:name w:val="Body Text 3 + Bold 40%"/>
    <w:basedOn w:val="BodyText3bold"/>
    <w:uiPriority w:val="99"/>
    <w:rsid w:val="003A0BE0"/>
    <w:rPr>
      <w:color w:val="999999"/>
    </w:rPr>
  </w:style>
  <w:style w:type="character" w:customStyle="1" w:styleId="BodyText3exampleChar">
    <w:name w:val="Body Text 3 (example) Char"/>
    <w:basedOn w:val="BodyText3Char"/>
    <w:link w:val="BodyText3example"/>
    <w:uiPriority w:val="99"/>
    <w:locked/>
    <w:rsid w:val="003A0BE0"/>
    <w:rPr>
      <w:rFonts w:ascii="Arial" w:hAnsi="Arial" w:cs="Times New Roman"/>
      <w:color w:val="999999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rsid w:val="00951B6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1B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DE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1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DE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1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E2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6E29FB"/>
    <w:pPr>
      <w:tabs>
        <w:tab w:val="center" w:pos="4320"/>
        <w:tab w:val="right" w:pos="8640"/>
      </w:tabs>
      <w:ind w:left="-1440" w:right="-144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DE2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rsid w:val="00A20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DE2"/>
    <w:rPr>
      <w:rFonts w:ascii="Arial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rian\LOCALS~1\Temp\TCD39F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BF44-423B-4FA5-A220-931AC6B9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</Template>
  <TotalTime>1</TotalTime>
  <Pages>22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Workbook has been developed to help aid Scouts in organizing their notes and references while working on the American Business Merit Badge</vt:lpstr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Workbook has been developed to help aid Scouts in organizing their notes and references while working on the American Business Merit Badge</dc:title>
  <dc:subject/>
  <dc:creator>Scoutmaster Bucky (Brian Reiners 612-483-0665)</dc:creator>
  <cp:keywords/>
  <dc:description/>
  <cp:lastModifiedBy>Brian Reiners</cp:lastModifiedBy>
  <cp:revision>2</cp:revision>
  <cp:lastPrinted>2019-11-05T09:05:00Z</cp:lastPrinted>
  <dcterms:created xsi:type="dcterms:W3CDTF">2021-12-06T03:53:00Z</dcterms:created>
  <dcterms:modified xsi:type="dcterms:W3CDTF">2021-12-06T03:53:00Z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